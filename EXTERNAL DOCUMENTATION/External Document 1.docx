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B0E1D" w:rsidP="00BB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Kenny Woolhead inc.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B0E1D" w:rsidP="00BB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 1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B0E1D" w:rsidP="00BB0E1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6944" behindDoc="0" locked="0" layoutInCell="1" allowOverlap="1" wp14:anchorId="7ECCFFA1" wp14:editId="1977C604">
                          <wp:simplePos x="0" y="0"/>
                          <wp:positionH relativeFrom="column">
                            <wp:posOffset>2066925</wp:posOffset>
                          </wp:positionH>
                          <wp:positionV relativeFrom="paragraph">
                            <wp:posOffset>-2462530</wp:posOffset>
                          </wp:positionV>
                          <wp:extent cx="1782445" cy="1751330"/>
                          <wp:effectExtent l="0" t="0" r="27305" b="2032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2445" cy="1751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BB0E1D" w:rsidP="00C913BA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405C490" wp14:editId="5C52A3E0">
                                            <wp:extent cx="1459865" cy="1337310"/>
                                            <wp:effectExtent l="0" t="0" r="0" b="0"/>
                                            <wp:docPr id="7" name="Picture 7" descr="C:\Users\Kenny\Google Drive\Workspace\advanced web\advancedWebProgramming2013\images\logo.gif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Kenny\Google Drive\Workspace\advanced web\advancedWebProgramming2013\images\logo.gif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59865" cy="133731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ECCFFA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62.75pt;margin-top:-193.9pt;width:140.35pt;height:137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BB0E1D" w:rsidP="00C913B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405C490" wp14:editId="5C52A3E0">
                                      <wp:extent cx="1459865" cy="1337310"/>
                                      <wp:effectExtent l="0" t="0" r="0" b="0"/>
                                      <wp:docPr id="7" name="Picture 7" descr="C:\Users\Kenny\Google Drive\Workspace\advanced web\advancedWebProgramming2013\images\logo.gif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Kenny\Google Drive\Workspace\advanced web\advancedWebProgramming2013\images\logo.gif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59865" cy="13373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0524F" w:rsidRPr="00EC75D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Documentation of 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index</w:t>
                    </w:r>
                    <w:r w:rsidR="00F0524F" w:rsidRPr="002F7FF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2013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 w:rsidP="00F0524F">
                <w:pPr>
                  <w:pStyle w:val="NoSpacing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E933C2">
                  <w:rPr>
                    <w:sz w:val="24"/>
                    <w:szCs w:val="24"/>
                  </w:rPr>
                  <w:t>2_1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BB0E1D">
                  <w:t>Kenny Woolhead inc.</w:t>
                </w:r>
                <w:r w:rsidR="00AE7857">
                  <w:t xml:space="preserve"> design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B7107" w:rsidP="00AB710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Kenny Woolhead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BB0E1D" w:rsidP="00BB0E1D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 30, 2013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55"/>
      </w:tblGrid>
      <w:tr w:rsidR="00AE7857" w:rsidTr="003B00A5">
        <w:trPr>
          <w:trHeight w:val="800"/>
        </w:trPr>
        <w:tc>
          <w:tcPr>
            <w:tcW w:w="4695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4655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Page Number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Version_History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  <w:u w:val="single"/>
              </w:rPr>
              <w:t>Version History</w:t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Default="00AE7857" w:rsidP="00AE785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AE7857" w:rsidRPr="00AE7857" w:rsidRDefault="00AE7857" w:rsidP="00AE7857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3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I_Game_Overview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A7ACE">
              <w:rPr>
                <w:b/>
                <w:sz w:val="24"/>
                <w:szCs w:val="24"/>
                <w:u w:val="single"/>
              </w:rPr>
              <w:t>Brief description</w:t>
            </w: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4</w:t>
            </w:r>
          </w:p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AE7857" w:rsidTr="003B00A5">
        <w:trPr>
          <w:trHeight w:val="494"/>
        </w:trPr>
        <w:tc>
          <w:tcPr>
            <w:tcW w:w="4695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II_Game_Play_Mechanics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9D4D18" w:rsidRPr="009A7ACE" w:rsidRDefault="00F0524F" w:rsidP="009D4D18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D4D18" w:rsidRPr="009A7ACE">
              <w:rPr>
                <w:b/>
                <w:sz w:val="24"/>
                <w:szCs w:val="24"/>
              </w:rPr>
              <w:t xml:space="preserve"> </w:t>
            </w:r>
            <w:r w:rsidR="009D4D18" w:rsidRPr="009A7ACE">
              <w:rPr>
                <w:b/>
                <w:sz w:val="24"/>
                <w:szCs w:val="24"/>
              </w:rPr>
              <w:t>Nav bar</w:t>
            </w:r>
          </w:p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9D4D18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III_Camera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D4D18">
              <w:rPr>
                <w:b/>
                <w:sz w:val="24"/>
                <w:szCs w:val="24"/>
                <w:u w:val="single"/>
              </w:rPr>
              <w:t>Color</w:t>
            </w: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IV_Controls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3B00A5">
        <w:tc>
          <w:tcPr>
            <w:tcW w:w="4695" w:type="dxa"/>
          </w:tcPr>
          <w:p w:rsidR="0072051E" w:rsidRDefault="003B00A5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 Sket</w:t>
            </w:r>
            <w:r>
              <w:rPr>
                <w:b/>
                <w:sz w:val="24"/>
                <w:szCs w:val="24"/>
              </w:rPr>
              <w:t>ch</w:t>
            </w:r>
            <w:r w:rsidR="00F0524F">
              <w:rPr>
                <w:b/>
                <w:sz w:val="24"/>
                <w:szCs w:val="24"/>
                <w:u w:val="single"/>
              </w:rPr>
              <w:fldChar w:fldCharType="begin"/>
            </w:r>
            <w:r w:rsidR="00F0524F">
              <w:rPr>
                <w:b/>
                <w:sz w:val="24"/>
                <w:szCs w:val="24"/>
                <w:u w:val="single"/>
              </w:rPr>
              <w:instrText xml:space="preserve"> REF IX_Enemies \h </w:instrText>
            </w:r>
            <w:r w:rsidR="00F0524F">
              <w:rPr>
                <w:b/>
                <w:sz w:val="24"/>
                <w:szCs w:val="24"/>
                <w:u w:val="single"/>
              </w:rPr>
            </w:r>
            <w:r w:rsidR="00F0524F"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Pr="00AE7857" w:rsidRDefault="003B00A5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AE7857" w:rsidRPr="008C6B2D" w:rsidRDefault="00AE7857" w:rsidP="00AE7857">
      <w:pPr>
        <w:pStyle w:val="ListParagraph"/>
        <w:rPr>
          <w:b/>
          <w:sz w:val="24"/>
          <w:szCs w:val="24"/>
        </w:rPr>
      </w:pPr>
    </w:p>
    <w:p w:rsidR="00B4185A" w:rsidRPr="00B4185A" w:rsidRDefault="00B4185A" w:rsidP="00B4185A">
      <w:pPr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bookmarkStart w:id="0" w:name="Version_History"/>
      <w:r>
        <w:rPr>
          <w:b/>
          <w:sz w:val="24"/>
          <w:szCs w:val="24"/>
          <w:u w:val="single"/>
        </w:rPr>
        <w:lastRenderedPageBreak/>
        <w:t>Version History</w:t>
      </w:r>
    </w:p>
    <w:bookmarkEnd w:id="0"/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7ACE" w:rsidRDefault="009A7ACE" w:rsidP="00E933C2">
      <w:pPr>
        <w:jc w:val="center"/>
        <w:rPr>
          <w:sz w:val="24"/>
          <w:szCs w:val="24"/>
        </w:rPr>
      </w:pPr>
      <w:r w:rsidRPr="009A7ACE">
        <w:rPr>
          <w:sz w:val="24"/>
          <w:szCs w:val="24"/>
        </w:rPr>
        <w:t>7bd2d857bbb3f4a40bd78b482b9dafd9ca45aa9a</w:t>
      </w:r>
    </w:p>
    <w:p w:rsidR="00E933C2" w:rsidRDefault="00BB0E1D" w:rsidP="00E933C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commit</w:t>
      </w:r>
    </w:p>
    <w:p w:rsidR="009A7ACE" w:rsidRDefault="009A7ACE" w:rsidP="00E933C2">
      <w:pPr>
        <w:jc w:val="center"/>
        <w:rPr>
          <w:sz w:val="24"/>
          <w:szCs w:val="24"/>
        </w:rPr>
      </w:pPr>
    </w:p>
    <w:p w:rsidR="009A7ACE" w:rsidRDefault="009A7ACE" w:rsidP="00E933C2">
      <w:pPr>
        <w:jc w:val="center"/>
        <w:rPr>
          <w:sz w:val="24"/>
          <w:szCs w:val="24"/>
        </w:rPr>
      </w:pPr>
      <w:r w:rsidRPr="009A7ACE">
        <w:rPr>
          <w:sz w:val="24"/>
          <w:szCs w:val="24"/>
        </w:rPr>
        <w:t>f019f5daa06bec41b341fe1c90bb08834e69d5d2</w:t>
      </w:r>
    </w:p>
    <w:p w:rsidR="00EC75DE" w:rsidRDefault="00BB0E1D" w:rsidP="009A7ACE">
      <w:pPr>
        <w:jc w:val="center"/>
        <w:rPr>
          <w:sz w:val="24"/>
          <w:szCs w:val="24"/>
        </w:rPr>
      </w:pPr>
      <w:r>
        <w:rPr>
          <w:sz w:val="24"/>
          <w:szCs w:val="24"/>
        </w:rPr>
        <w:t>Added Slide</w:t>
      </w:r>
    </w:p>
    <w:p w:rsidR="009A7ACE" w:rsidRDefault="009A7ACE" w:rsidP="009A7ACE">
      <w:pPr>
        <w:jc w:val="center"/>
        <w:rPr>
          <w:sz w:val="24"/>
          <w:szCs w:val="24"/>
        </w:rPr>
      </w:pPr>
    </w:p>
    <w:p w:rsidR="009A7ACE" w:rsidRDefault="009A7ACE" w:rsidP="009A7ACE">
      <w:pPr>
        <w:jc w:val="center"/>
        <w:rPr>
          <w:sz w:val="24"/>
          <w:szCs w:val="24"/>
        </w:rPr>
      </w:pPr>
      <w:r w:rsidRPr="009A7ACE">
        <w:rPr>
          <w:sz w:val="24"/>
          <w:szCs w:val="24"/>
        </w:rPr>
        <w:t>0316ec05a95409bb598b3155491a8f1f1909544f</w:t>
      </w:r>
    </w:p>
    <w:p w:rsidR="009A7ACE" w:rsidRDefault="009A7ACE" w:rsidP="009A7ACE">
      <w:pPr>
        <w:jc w:val="center"/>
        <w:rPr>
          <w:sz w:val="24"/>
          <w:szCs w:val="24"/>
        </w:rPr>
      </w:pPr>
      <w:r>
        <w:rPr>
          <w:sz w:val="24"/>
          <w:szCs w:val="24"/>
        </w:rPr>
        <w:t>Content added</w:t>
      </w:r>
    </w:p>
    <w:p w:rsidR="009A7ACE" w:rsidRDefault="009A7ACE" w:rsidP="009A7ACE">
      <w:pPr>
        <w:jc w:val="center"/>
        <w:rPr>
          <w:sz w:val="24"/>
          <w:szCs w:val="24"/>
        </w:rPr>
      </w:pPr>
    </w:p>
    <w:p w:rsidR="009A7ACE" w:rsidRDefault="009A7ACE" w:rsidP="009A7ACE">
      <w:pPr>
        <w:jc w:val="center"/>
        <w:rPr>
          <w:sz w:val="24"/>
          <w:szCs w:val="24"/>
        </w:rPr>
      </w:pPr>
      <w:r w:rsidRPr="009A7ACE">
        <w:rPr>
          <w:sz w:val="24"/>
          <w:szCs w:val="24"/>
        </w:rPr>
        <w:t>98fdbb2692cd5087afa8bd63b02637559bb841cf</w:t>
      </w:r>
    </w:p>
    <w:p w:rsidR="009A7ACE" w:rsidRDefault="009A7ACE" w:rsidP="009A7ACE">
      <w:pPr>
        <w:jc w:val="center"/>
        <w:rPr>
          <w:sz w:val="24"/>
          <w:szCs w:val="24"/>
        </w:rPr>
      </w:pPr>
      <w:r>
        <w:rPr>
          <w:sz w:val="24"/>
          <w:szCs w:val="24"/>
        </w:rPr>
        <w:t>New attempt as nav section</w:t>
      </w:r>
    </w:p>
    <w:p w:rsidR="003B00A5" w:rsidRDefault="003B00A5" w:rsidP="009A7ACE">
      <w:pPr>
        <w:jc w:val="center"/>
        <w:rPr>
          <w:sz w:val="24"/>
          <w:szCs w:val="24"/>
        </w:rPr>
      </w:pPr>
    </w:p>
    <w:p w:rsidR="003B00A5" w:rsidRDefault="003B00A5" w:rsidP="009A7ACE">
      <w:pPr>
        <w:jc w:val="center"/>
        <w:rPr>
          <w:sz w:val="24"/>
          <w:szCs w:val="24"/>
        </w:rPr>
      </w:pPr>
      <w:r w:rsidRPr="003B00A5">
        <w:rPr>
          <w:sz w:val="24"/>
          <w:szCs w:val="24"/>
        </w:rPr>
        <w:t>98fdbb2692cd5087afa8bd63b02637559bb841cf</w:t>
      </w:r>
    </w:p>
    <w:p w:rsidR="003B00A5" w:rsidRDefault="003B00A5" w:rsidP="009A7ACE">
      <w:pPr>
        <w:jc w:val="center"/>
        <w:rPr>
          <w:sz w:val="24"/>
          <w:szCs w:val="24"/>
        </w:rPr>
      </w:pPr>
      <w:r>
        <w:rPr>
          <w:sz w:val="24"/>
          <w:szCs w:val="24"/>
        </w:rPr>
        <w:t>Added external documentation</w:t>
      </w:r>
      <w:bookmarkStart w:id="1" w:name="_GoBack"/>
      <w:bookmarkEnd w:id="1"/>
    </w:p>
    <w:p w:rsidR="00E7698B" w:rsidRDefault="00E7698B" w:rsidP="00E7698B">
      <w:pPr>
        <w:jc w:val="right"/>
        <w:rPr>
          <w:sz w:val="24"/>
          <w:szCs w:val="24"/>
        </w:rPr>
      </w:pPr>
    </w:p>
    <w:p w:rsidR="00E7698B" w:rsidRDefault="00E7698B" w:rsidP="00E7698B">
      <w:pPr>
        <w:jc w:val="right"/>
        <w:rPr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Pr="009A7ACE" w:rsidRDefault="009A7ACE" w:rsidP="009A7ACE">
      <w:pPr>
        <w:rPr>
          <w:b/>
          <w:sz w:val="24"/>
          <w:szCs w:val="24"/>
        </w:rPr>
      </w:pPr>
      <w:bookmarkStart w:id="2" w:name="V_Interface_Sketch"/>
    </w:p>
    <w:p w:rsidR="009A7ACE" w:rsidRDefault="009A7ACE" w:rsidP="009A7ACE">
      <w:pPr>
        <w:pStyle w:val="ListParagraph"/>
        <w:rPr>
          <w:b/>
          <w:sz w:val="24"/>
          <w:szCs w:val="24"/>
        </w:rPr>
      </w:pPr>
    </w:p>
    <w:p w:rsidR="009A7ACE" w:rsidRDefault="009A7ACE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Brief Description</w:t>
      </w:r>
    </w:p>
    <w:p w:rsidR="009A7ACE" w:rsidRPr="009A7ACE" w:rsidRDefault="009A7ACE" w:rsidP="009A7ACE">
      <w:pPr>
        <w:pStyle w:val="ListParagraph"/>
        <w:ind w:left="1440"/>
        <w:rPr>
          <w:sz w:val="24"/>
          <w:szCs w:val="24"/>
        </w:rPr>
      </w:pPr>
      <w:r w:rsidRPr="009A7ACE">
        <w:rPr>
          <w:sz w:val="24"/>
          <w:szCs w:val="24"/>
        </w:rPr>
        <w:t>This is a website of 2 parts</w:t>
      </w:r>
    </w:p>
    <w:p w:rsidR="009A7ACE" w:rsidRPr="009A7ACE" w:rsidRDefault="009A7ACE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A7ACE">
        <w:rPr>
          <w:sz w:val="24"/>
          <w:szCs w:val="24"/>
        </w:rPr>
        <w:t>Part a is the initial page where you can see a slider and an introduction</w:t>
      </w:r>
      <w:r>
        <w:rPr>
          <w:sz w:val="24"/>
          <w:szCs w:val="24"/>
        </w:rPr>
        <w:t>.</w:t>
      </w:r>
    </w:p>
    <w:p w:rsidR="009A7ACE" w:rsidRDefault="009A7ACE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A7ACE">
        <w:rPr>
          <w:sz w:val="24"/>
          <w:szCs w:val="24"/>
        </w:rPr>
        <w:t xml:space="preserve">Part b is a section of jQuery that put </w:t>
      </w:r>
      <w:r>
        <w:rPr>
          <w:sz w:val="24"/>
          <w:szCs w:val="24"/>
        </w:rPr>
        <w:t>various content into the content class.</w:t>
      </w:r>
    </w:p>
    <w:p w:rsidR="009A7ACE" w:rsidRPr="009A7ACE" w:rsidRDefault="009A7ACE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ACE">
        <w:rPr>
          <w:b/>
          <w:sz w:val="24"/>
          <w:szCs w:val="24"/>
        </w:rPr>
        <w:t>Nav bar</w:t>
      </w:r>
    </w:p>
    <w:p w:rsidR="009A10E4" w:rsidRPr="009A10E4" w:rsidRDefault="009A7ACE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52273BA7" wp14:editId="46284CBC">
            <wp:extent cx="2336165" cy="2489835"/>
            <wp:effectExtent l="0" t="0" r="6985" b="5715"/>
            <wp:docPr id="9" name="Picture 9" descr="C:\Users\Kenny\Google Drive\Workspace\advanced web\advancedWebProgramming2013\EXTERNAL DOCUMENTATION\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ny\Google Drive\Workspace\advanced web\advancedWebProgramming2013\EXTERNAL DOCUMENTATION\nav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E4" w:rsidRDefault="009A10E4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Color</w:t>
      </w:r>
    </w:p>
    <w:p w:rsidR="009A10E4" w:rsidRPr="009A10E4" w:rsidRDefault="009A10E4" w:rsidP="009A10E4">
      <w:pPr>
        <w:pStyle w:val="HTMLPreformatted"/>
      </w:pPr>
      <w:r>
        <w:tab/>
      </w:r>
      <w:r>
        <w:tab/>
      </w:r>
      <w:r>
        <w:tab/>
      </w:r>
    </w:p>
    <w:tbl>
      <w:tblPr>
        <w:tblStyle w:val="TableGrid"/>
        <w:tblW w:w="7915" w:type="dxa"/>
        <w:tblInd w:w="1435" w:type="dxa"/>
        <w:tblLook w:val="04A0" w:firstRow="1" w:lastRow="0" w:firstColumn="1" w:lastColumn="0" w:noHBand="0" w:noVBand="1"/>
      </w:tblPr>
      <w:tblGrid>
        <w:gridCol w:w="1566"/>
        <w:gridCol w:w="1417"/>
        <w:gridCol w:w="1567"/>
        <w:gridCol w:w="1703"/>
        <w:gridCol w:w="1662"/>
      </w:tblGrid>
      <w:tr w:rsidR="009A10E4" w:rsidTr="009A10E4">
        <w:trPr>
          <w:trHeight w:val="494"/>
        </w:trPr>
        <w:tc>
          <w:tcPr>
            <w:tcW w:w="1629" w:type="dxa"/>
          </w:tcPr>
          <w:p w:rsidR="009A10E4" w:rsidRDefault="009A10E4" w:rsidP="009A10E4">
            <w:pPr>
              <w:pStyle w:val="HTMLPreformatted"/>
            </w:pPr>
            <w:r>
              <w:t>f16529</w:t>
            </w:r>
          </w:p>
          <w:p w:rsidR="009A10E4" w:rsidRPr="009A10E4" w:rsidRDefault="009A10E4" w:rsidP="009A10E4">
            <w:pPr>
              <w:pStyle w:val="HTMLPreformatted"/>
            </w:pPr>
          </w:p>
        </w:tc>
        <w:tc>
          <w:tcPr>
            <w:tcW w:w="1065" w:type="dxa"/>
          </w:tcPr>
          <w:p w:rsidR="009A10E4" w:rsidRDefault="009A10E4" w:rsidP="009A10E4">
            <w:pPr>
              <w:pStyle w:val="HTMLPreformatted"/>
            </w:pPr>
            <w:r>
              <w:t>#</w:t>
            </w:r>
            <w:r>
              <w:t>e44d26</w:t>
            </w:r>
          </w:p>
          <w:p w:rsidR="009A10E4" w:rsidRPr="009A10E4" w:rsidRDefault="009A10E4" w:rsidP="009A10E4">
            <w:pPr>
              <w:pStyle w:val="HTMLPreformatted"/>
            </w:pPr>
          </w:p>
        </w:tc>
        <w:tc>
          <w:tcPr>
            <w:tcW w:w="1631" w:type="dxa"/>
          </w:tcPr>
          <w:p w:rsidR="009A10E4" w:rsidRPr="009A10E4" w:rsidRDefault="009A10E4" w:rsidP="009A10E4">
            <w:pPr>
              <w:pStyle w:val="HTMLPreformatted"/>
            </w:pPr>
            <w:r>
              <w:t>#ccc</w:t>
            </w:r>
          </w:p>
        </w:tc>
        <w:tc>
          <w:tcPr>
            <w:tcW w:w="1824" w:type="dxa"/>
          </w:tcPr>
          <w:p w:rsidR="009A10E4" w:rsidRDefault="009A10E4" w:rsidP="009A10E4">
            <w:pPr>
              <w:pStyle w:val="HTMLPreformatted"/>
            </w:pPr>
            <w:r w:rsidRPr="009A10E4">
              <w:t>#222</w:t>
            </w:r>
          </w:p>
        </w:tc>
        <w:tc>
          <w:tcPr>
            <w:tcW w:w="1766" w:type="dxa"/>
          </w:tcPr>
          <w:p w:rsidR="009A10E4" w:rsidRDefault="009A10E4" w:rsidP="009A10E4">
            <w:pPr>
              <w:pStyle w:val="HTMLPreformatted"/>
            </w:pPr>
            <w:r>
              <w:t>#b3d4fc</w:t>
            </w:r>
          </w:p>
        </w:tc>
      </w:tr>
      <w:tr w:rsidR="009A10E4" w:rsidTr="009A10E4">
        <w:trPr>
          <w:trHeight w:val="468"/>
        </w:trPr>
        <w:tc>
          <w:tcPr>
            <w:tcW w:w="1629" w:type="dxa"/>
          </w:tcPr>
          <w:p w:rsidR="009A10E4" w:rsidRPr="009A10E4" w:rsidRDefault="009A10E4" w:rsidP="009A10E4">
            <w:pPr>
              <w:pStyle w:val="HTMLPreformatted"/>
              <w:rPr>
                <w:color w:val="F16529"/>
              </w:rPr>
            </w:pPr>
            <w:r w:rsidRPr="009A10E4">
              <w:rPr>
                <w:color w:val="F16529"/>
              </w:rPr>
              <w:t>██████████</w:t>
            </w:r>
          </w:p>
        </w:tc>
        <w:tc>
          <w:tcPr>
            <w:tcW w:w="1065" w:type="dxa"/>
          </w:tcPr>
          <w:p w:rsidR="009A10E4" w:rsidRPr="009A10E4" w:rsidRDefault="009A10E4" w:rsidP="009A10E4">
            <w:pPr>
              <w:pStyle w:val="HTMLPreformatted"/>
              <w:rPr>
                <w:color w:val="E44D26"/>
              </w:rPr>
            </w:pPr>
            <w:r w:rsidRPr="009A10E4">
              <w:rPr>
                <w:color w:val="E44D26"/>
              </w:rPr>
              <w:t>██████████</w:t>
            </w:r>
          </w:p>
        </w:tc>
        <w:tc>
          <w:tcPr>
            <w:tcW w:w="1631" w:type="dxa"/>
          </w:tcPr>
          <w:p w:rsidR="009A10E4" w:rsidRPr="009A10E4" w:rsidRDefault="009A10E4" w:rsidP="009A10E4">
            <w:pPr>
              <w:pStyle w:val="HTMLPreformatted"/>
              <w:rPr>
                <w:color w:val="CCCCCC"/>
              </w:rPr>
            </w:pPr>
            <w:r w:rsidRPr="009A10E4">
              <w:rPr>
                <w:color w:val="CCCCCC"/>
              </w:rPr>
              <w:t>██████████</w:t>
            </w:r>
          </w:p>
        </w:tc>
        <w:tc>
          <w:tcPr>
            <w:tcW w:w="1824" w:type="dxa"/>
          </w:tcPr>
          <w:p w:rsidR="009A10E4" w:rsidRPr="009A10E4" w:rsidRDefault="009A10E4" w:rsidP="009A10E4">
            <w:pPr>
              <w:pStyle w:val="HTMLPreformatted"/>
              <w:rPr>
                <w:color w:val="222222"/>
              </w:rPr>
            </w:pPr>
            <w:r w:rsidRPr="009A10E4">
              <w:rPr>
                <w:color w:val="222222"/>
              </w:rPr>
              <w:t>██████████</w:t>
            </w:r>
          </w:p>
        </w:tc>
        <w:tc>
          <w:tcPr>
            <w:tcW w:w="1766" w:type="dxa"/>
          </w:tcPr>
          <w:p w:rsidR="009A10E4" w:rsidRPr="009A10E4" w:rsidRDefault="009A10E4" w:rsidP="009A10E4">
            <w:pPr>
              <w:pStyle w:val="HTMLPreformatted"/>
              <w:rPr>
                <w:color w:val="B3D4FC"/>
              </w:rPr>
            </w:pPr>
            <w:r w:rsidRPr="009A10E4">
              <w:rPr>
                <w:color w:val="B3D4FC"/>
              </w:rPr>
              <w:t>██████████</w:t>
            </w:r>
          </w:p>
        </w:tc>
      </w:tr>
    </w:tbl>
    <w:p w:rsidR="009A10E4" w:rsidRPr="009A10E4" w:rsidRDefault="009A10E4" w:rsidP="009A10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9A10E4" w:rsidRDefault="009A10E4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E7698B" w:rsidRDefault="00E7698B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Interface Sketch</w:t>
      </w:r>
    </w:p>
    <w:bookmarkEnd w:id="2"/>
    <w:p w:rsidR="00F0524F" w:rsidRDefault="00386739" w:rsidP="00E7698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39790" cy="3542030"/>
            <wp:effectExtent l="0" t="0" r="3810" b="1270"/>
            <wp:docPr id="8" name="Picture 8" descr="C:\Users\Kenny\Google Drive\Workspace\advanced web\advancedWebProgramming2013\EXTERNAL DOCUMENTATION\WIREFR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ny\Google Drive\Workspace\advanced web\advancedWebProgramming2013\EXTERNAL DOCUMENTATION\WIREFRAM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ED4" w:rsidRDefault="00597ED4" w:rsidP="00E7698B">
      <w:pPr>
        <w:pStyle w:val="ListParagraph"/>
        <w:rPr>
          <w:i/>
          <w:sz w:val="24"/>
          <w:szCs w:val="24"/>
        </w:rPr>
      </w:pPr>
    </w:p>
    <w:p w:rsidR="0072051E" w:rsidRDefault="0072051E" w:rsidP="00E7698B">
      <w:pPr>
        <w:pStyle w:val="ListParagraph"/>
        <w:rPr>
          <w:i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597ED4" w:rsidRDefault="00597ED4" w:rsidP="00E7698B">
      <w:pPr>
        <w:rPr>
          <w:b/>
          <w:sz w:val="24"/>
          <w:szCs w:val="24"/>
        </w:rPr>
      </w:pPr>
    </w:p>
    <w:p w:rsidR="00F0524F" w:rsidRDefault="00F0524F" w:rsidP="00E7698B">
      <w:pPr>
        <w:rPr>
          <w:b/>
          <w:sz w:val="24"/>
          <w:szCs w:val="24"/>
        </w:rPr>
      </w:pPr>
    </w:p>
    <w:p w:rsidR="00597ED4" w:rsidRDefault="00597ED4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sectPr w:rsidR="00E7698B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181" w:rsidRDefault="003C0181" w:rsidP="00C152DC">
      <w:pPr>
        <w:spacing w:after="0" w:line="240" w:lineRule="auto"/>
      </w:pPr>
      <w:r>
        <w:separator/>
      </w:r>
    </w:p>
  </w:endnote>
  <w:endnote w:type="continuationSeparator" w:id="0">
    <w:p w:rsidR="003C0181" w:rsidRDefault="003C018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E78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1.5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B00A5" w:rsidRPr="003B00A5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B00A5" w:rsidRPr="003B00A5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181" w:rsidRDefault="003C0181" w:rsidP="00C152DC">
      <w:pPr>
        <w:spacing w:after="0" w:line="240" w:lineRule="auto"/>
      </w:pPr>
      <w:r>
        <w:separator/>
      </w:r>
    </w:p>
  </w:footnote>
  <w:footnote w:type="continuationSeparator" w:id="0">
    <w:p w:rsidR="003C0181" w:rsidRDefault="003C018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B0E1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E7857" w:rsidP="00AE785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E785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B0E1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8A2"/>
    <w:multiLevelType w:val="hybridMultilevel"/>
    <w:tmpl w:val="2AD6A512"/>
    <w:lvl w:ilvl="0" w:tplc="B142C258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A5F6B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410A5"/>
    <w:multiLevelType w:val="hybridMultilevel"/>
    <w:tmpl w:val="0C4648A8"/>
    <w:lvl w:ilvl="0" w:tplc="A474879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0854A1"/>
    <w:rsid w:val="000971C9"/>
    <w:rsid w:val="00306B01"/>
    <w:rsid w:val="0034636D"/>
    <w:rsid w:val="00386739"/>
    <w:rsid w:val="003B00A5"/>
    <w:rsid w:val="003C0181"/>
    <w:rsid w:val="003E1D34"/>
    <w:rsid w:val="003E1D56"/>
    <w:rsid w:val="00420F46"/>
    <w:rsid w:val="0048335C"/>
    <w:rsid w:val="0052734F"/>
    <w:rsid w:val="00597ED4"/>
    <w:rsid w:val="005C2F0F"/>
    <w:rsid w:val="006514ED"/>
    <w:rsid w:val="00686D09"/>
    <w:rsid w:val="00691022"/>
    <w:rsid w:val="006C3FDD"/>
    <w:rsid w:val="007048C7"/>
    <w:rsid w:val="0072051E"/>
    <w:rsid w:val="00734E59"/>
    <w:rsid w:val="00744BAC"/>
    <w:rsid w:val="0077499A"/>
    <w:rsid w:val="00783B69"/>
    <w:rsid w:val="007A153C"/>
    <w:rsid w:val="007A1D0F"/>
    <w:rsid w:val="007A5E96"/>
    <w:rsid w:val="007B064D"/>
    <w:rsid w:val="007D2A8E"/>
    <w:rsid w:val="0081102D"/>
    <w:rsid w:val="00881E03"/>
    <w:rsid w:val="008C6B2D"/>
    <w:rsid w:val="008E601F"/>
    <w:rsid w:val="008F3C94"/>
    <w:rsid w:val="00953C99"/>
    <w:rsid w:val="00996533"/>
    <w:rsid w:val="009A10E4"/>
    <w:rsid w:val="009A4D42"/>
    <w:rsid w:val="009A7ACE"/>
    <w:rsid w:val="009B279A"/>
    <w:rsid w:val="009D4D18"/>
    <w:rsid w:val="009F6693"/>
    <w:rsid w:val="00AA765B"/>
    <w:rsid w:val="00AB7107"/>
    <w:rsid w:val="00AD223E"/>
    <w:rsid w:val="00AE7857"/>
    <w:rsid w:val="00B4185A"/>
    <w:rsid w:val="00BB0E1D"/>
    <w:rsid w:val="00BF4089"/>
    <w:rsid w:val="00C152DC"/>
    <w:rsid w:val="00C913BA"/>
    <w:rsid w:val="00D668E0"/>
    <w:rsid w:val="00D82416"/>
    <w:rsid w:val="00D93DDC"/>
    <w:rsid w:val="00E45C24"/>
    <w:rsid w:val="00E6374C"/>
    <w:rsid w:val="00E7698B"/>
    <w:rsid w:val="00E933C2"/>
    <w:rsid w:val="00EB6F93"/>
    <w:rsid w:val="00EC75DE"/>
    <w:rsid w:val="00F0524F"/>
    <w:rsid w:val="00F337A5"/>
    <w:rsid w:val="00F35C9E"/>
    <w:rsid w:val="00F362D0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4C1CC2-A690-4A23-B056-0EE56D22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AE78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E78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0E4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190A6107-CA93-439A-ABDD-22897E8D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31</TotalTime>
  <Pages>6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Kenny Woolhead inc.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Documentation of index 2013</dc:subject>
  <dc:creator>Kenny Woolhead</dc:creator>
  <cp:lastModifiedBy>deathmas@gmail.com</cp:lastModifiedBy>
  <cp:revision>4</cp:revision>
  <dcterms:created xsi:type="dcterms:W3CDTF">2013-09-30T08:26:00Z</dcterms:created>
  <dcterms:modified xsi:type="dcterms:W3CDTF">2013-09-30T08:56:00Z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